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338"/>
        <w:gridCol w:w="5238"/>
      </w:tblGrid>
      <w:tr w:rsidR="00246819" w:rsidTr="00246819">
        <w:tc>
          <w:tcPr>
            <w:tcW w:w="4338" w:type="dxa"/>
          </w:tcPr>
          <w:p w:rsidR="00246819" w:rsidRPr="00246819" w:rsidRDefault="00246819">
            <w:pPr>
              <w:rPr>
                <w:u w:val="single"/>
              </w:rPr>
            </w:pPr>
            <w:r w:rsidRPr="00246819">
              <w:rPr>
                <w:u w:val="single"/>
              </w:rPr>
              <w:t>Selectors</w:t>
            </w:r>
          </w:p>
          <w:p w:rsidR="00246819" w:rsidRDefault="00246819">
            <w:r>
              <w:t xml:space="preserve">First we’ll learn about selectors. </w:t>
            </w:r>
          </w:p>
          <w:p w:rsidR="00246819" w:rsidRDefault="00246819">
            <w:r>
              <w:t xml:space="preserve">Selectors do what their name suggests – they </w:t>
            </w:r>
            <w:r w:rsidRPr="00762F1B">
              <w:rPr>
                <w:b/>
              </w:rPr>
              <w:t>select</w:t>
            </w:r>
            <w:r>
              <w:t xml:space="preserve"> stuff. In order to be able to manipulate something, you need to tell </w:t>
            </w:r>
            <w:proofErr w:type="spellStart"/>
            <w:r>
              <w:t>jQuery</w:t>
            </w:r>
            <w:proofErr w:type="spellEnd"/>
            <w:r>
              <w:t xml:space="preserve"> exactly what you want to change. You do this by </w:t>
            </w:r>
            <w:r w:rsidRPr="00762F1B">
              <w:rPr>
                <w:b/>
              </w:rPr>
              <w:t>selecting</w:t>
            </w:r>
            <w:r w:rsidR="00762F1B">
              <w:rPr>
                <w:b/>
              </w:rPr>
              <w:t xml:space="preserve"> </w:t>
            </w:r>
            <w:r w:rsidR="004F241F">
              <w:t xml:space="preserve">different elements </w:t>
            </w:r>
            <w:r w:rsidR="00762F1B">
              <w:t>like this:</w:t>
            </w:r>
          </w:p>
          <w:p w:rsidR="00762F1B" w:rsidRDefault="00762F1B">
            <w:r w:rsidRPr="00C8015A">
              <w:rPr>
                <w:highlight w:val="yellow"/>
              </w:rPr>
              <w:t>$(“#</w:t>
            </w:r>
            <w:proofErr w:type="spellStart"/>
            <w:r w:rsidR="004F241F" w:rsidRPr="00C8015A">
              <w:rPr>
                <w:highlight w:val="yellow"/>
              </w:rPr>
              <w:t>introtext</w:t>
            </w:r>
            <w:proofErr w:type="spellEnd"/>
            <w:r w:rsidR="004F241F" w:rsidRPr="00C8015A">
              <w:rPr>
                <w:highlight w:val="yellow"/>
              </w:rPr>
              <w:t>”)</w:t>
            </w:r>
          </w:p>
          <w:p w:rsidR="004F241F" w:rsidRDefault="004F241F"/>
          <w:p w:rsidR="004F241F" w:rsidRDefault="004F241F">
            <w:r w:rsidRPr="004F241F">
              <w:rPr>
                <w:b/>
              </w:rPr>
              <w:t>$</w:t>
            </w:r>
            <w:r>
              <w:t xml:space="preserve"> </w:t>
            </w:r>
            <w:proofErr w:type="gramStart"/>
            <w:r>
              <w:t>itself</w:t>
            </w:r>
            <w:proofErr w:type="gramEnd"/>
            <w:r>
              <w:t xml:space="preserve"> is an alias for the </w:t>
            </w:r>
            <w:proofErr w:type="spellStart"/>
            <w:r>
              <w:t>jQuery</w:t>
            </w:r>
            <w:proofErr w:type="spellEnd"/>
            <w:r>
              <w:t xml:space="preserve"> “class,” therefore $() constructs a new </w:t>
            </w:r>
            <w:proofErr w:type="spellStart"/>
            <w:r>
              <w:t>jQuery</w:t>
            </w:r>
            <w:proofErr w:type="spellEnd"/>
            <w:r>
              <w:t xml:space="preserve"> object.</w:t>
            </w:r>
          </w:p>
          <w:p w:rsidR="004F241F" w:rsidRDefault="004F241F"/>
          <w:p w:rsidR="004F241F" w:rsidRDefault="004F241F">
            <w:r w:rsidRPr="004F241F">
              <w:rPr>
                <w:b/>
              </w:rPr>
              <w:t>#</w:t>
            </w:r>
            <w:proofErr w:type="spellStart"/>
            <w:r w:rsidRPr="004F241F">
              <w:rPr>
                <w:b/>
              </w:rPr>
              <w:t>introtext</w:t>
            </w:r>
            <w:proofErr w:type="spellEnd"/>
            <w:r>
              <w:t xml:space="preserve"> is what we are selecting. In this case, we are selecting the id </w:t>
            </w:r>
            <w:r w:rsidR="00C8015A">
              <w:t xml:space="preserve">called </w:t>
            </w:r>
            <w:r>
              <w:t>“</w:t>
            </w:r>
            <w:proofErr w:type="spellStart"/>
            <w:r>
              <w:t>introtext</w:t>
            </w:r>
            <w:proofErr w:type="spellEnd"/>
            <w:r>
              <w:t xml:space="preserve">.” This is similar to CSS where # stands for id </w:t>
            </w:r>
            <w:proofErr w:type="gramStart"/>
            <w:r>
              <w:t>and .</w:t>
            </w:r>
            <w:proofErr w:type="gramEnd"/>
            <w:r>
              <w:t xml:space="preserve"> </w:t>
            </w:r>
            <w:proofErr w:type="gramStart"/>
            <w:r>
              <w:t>stands</w:t>
            </w:r>
            <w:proofErr w:type="gramEnd"/>
            <w:r>
              <w:t xml:space="preserve"> for class. If </w:t>
            </w:r>
            <w:proofErr w:type="spellStart"/>
            <w:r>
              <w:t>introtext</w:t>
            </w:r>
            <w:proofErr w:type="spellEnd"/>
            <w:r>
              <w:t xml:space="preserve"> was a class instead of an id, you would select it like this:</w:t>
            </w:r>
          </w:p>
          <w:p w:rsidR="004F241F" w:rsidRPr="00762F1B" w:rsidRDefault="004F241F">
            <w:r>
              <w:t>$(“.</w:t>
            </w:r>
            <w:proofErr w:type="spellStart"/>
            <w:r>
              <w:t>introtext</w:t>
            </w:r>
            <w:proofErr w:type="spellEnd"/>
            <w:r>
              <w:t>”)</w:t>
            </w:r>
          </w:p>
        </w:tc>
        <w:tc>
          <w:tcPr>
            <w:tcW w:w="5238" w:type="dxa"/>
          </w:tcPr>
          <w:p w:rsidR="00246819" w:rsidRDefault="00246819">
            <w:r>
              <w:t>&lt;html&gt;</w:t>
            </w:r>
          </w:p>
          <w:p w:rsidR="00246819" w:rsidRDefault="00246819">
            <w:r>
              <w:t>&lt;head&gt;</w:t>
            </w:r>
          </w:p>
          <w:p w:rsidR="00246819" w:rsidRDefault="00246819">
            <w:r>
              <w:t>&lt;script type=”text/</w:t>
            </w:r>
            <w:proofErr w:type="spellStart"/>
            <w:r>
              <w:t>javascript</w:t>
            </w:r>
            <w:proofErr w:type="spellEnd"/>
            <w:r>
              <w:t xml:space="preserve">” </w:t>
            </w:r>
            <w:proofErr w:type="spellStart"/>
            <w:r>
              <w:t>src</w:t>
            </w:r>
            <w:proofErr w:type="spellEnd"/>
            <w:r>
              <w:t>=”jquery.js&gt;&lt;/script&gt;</w:t>
            </w:r>
          </w:p>
          <w:p w:rsidR="00246819" w:rsidRDefault="00246819">
            <w:r>
              <w:t>&lt;script type=”text/</w:t>
            </w:r>
            <w:proofErr w:type="spellStart"/>
            <w:r>
              <w:t>javascript</w:t>
            </w:r>
            <w:proofErr w:type="spellEnd"/>
            <w:r>
              <w:t>”&gt;</w:t>
            </w:r>
          </w:p>
          <w:p w:rsidR="00C8015A" w:rsidRDefault="00C8015A"/>
          <w:p w:rsidR="00C8015A" w:rsidRDefault="00C8015A" w:rsidP="00C8015A">
            <w:r>
              <w:t>$(document).ready(function(){</w:t>
            </w:r>
          </w:p>
          <w:p w:rsidR="00C8015A" w:rsidRDefault="00C8015A">
            <w:r>
              <w:t xml:space="preserve">   </w:t>
            </w:r>
            <w:r w:rsidRPr="00C8015A">
              <w:rPr>
                <w:highlight w:val="yellow"/>
              </w:rPr>
              <w:t>$(“#</w:t>
            </w:r>
            <w:proofErr w:type="spellStart"/>
            <w:r w:rsidRPr="00C8015A">
              <w:rPr>
                <w:highlight w:val="yellow"/>
              </w:rPr>
              <w:t>introtext</w:t>
            </w:r>
            <w:proofErr w:type="spellEnd"/>
            <w:r w:rsidRPr="00C8015A">
              <w:rPr>
                <w:highlight w:val="yellow"/>
              </w:rPr>
              <w:t>”)</w:t>
            </w:r>
          </w:p>
          <w:p w:rsidR="00C8015A" w:rsidRDefault="00C8015A">
            <w:r>
              <w:t>});</w:t>
            </w:r>
          </w:p>
          <w:p w:rsidR="00C8015A" w:rsidRDefault="00C8015A"/>
          <w:p w:rsidR="00246819" w:rsidRDefault="00246819">
            <w:r>
              <w:t>&lt;/script&gt;</w:t>
            </w:r>
          </w:p>
          <w:p w:rsidR="00246819" w:rsidRDefault="00246819">
            <w:r>
              <w:t>&lt;/head&gt;</w:t>
            </w:r>
          </w:p>
          <w:p w:rsidR="00246819" w:rsidRDefault="00246819">
            <w:r>
              <w:t>&lt;body&gt;</w:t>
            </w:r>
          </w:p>
          <w:p w:rsidR="00246819" w:rsidRDefault="00246819"/>
          <w:p w:rsidR="00246819" w:rsidRDefault="00246819">
            <w:r>
              <w:t>&lt;/body&gt;</w:t>
            </w:r>
          </w:p>
          <w:p w:rsidR="00246819" w:rsidRDefault="00246819">
            <w:r>
              <w:t>&lt;/html&gt;</w:t>
            </w:r>
          </w:p>
        </w:tc>
      </w:tr>
      <w:tr w:rsidR="004F241F" w:rsidTr="00246819">
        <w:tc>
          <w:tcPr>
            <w:tcW w:w="4338" w:type="dxa"/>
          </w:tcPr>
          <w:p w:rsidR="00A57ED4" w:rsidRDefault="00D10BCD">
            <w:r w:rsidRPr="00D10BCD">
              <w:t>You can</w:t>
            </w:r>
            <w:r w:rsidR="00A57ED4">
              <w:t xml:space="preserve"> select all sorts of stuff:</w:t>
            </w:r>
            <w:r>
              <w:t xml:space="preserve"> </w:t>
            </w:r>
          </w:p>
          <w:p w:rsidR="00A57ED4" w:rsidRDefault="00D10BCD">
            <w:r>
              <w:t xml:space="preserve">specific </w:t>
            </w:r>
            <w:r w:rsidR="00A57ED4">
              <w:t xml:space="preserve">things </w:t>
            </w:r>
            <w:r>
              <w:t xml:space="preserve">(by id or class) </w:t>
            </w:r>
          </w:p>
          <w:p w:rsidR="00D10BCD" w:rsidRDefault="00D10BCD">
            <w:proofErr w:type="gramStart"/>
            <w:r>
              <w:t>or</w:t>
            </w:r>
            <w:proofErr w:type="gramEnd"/>
            <w:r>
              <w:t xml:space="preserve"> not so specific </w:t>
            </w:r>
            <w:r w:rsidR="00A57ED4">
              <w:t xml:space="preserve">things </w:t>
            </w:r>
            <w:r>
              <w:t xml:space="preserve">(selecting items by type). </w:t>
            </w:r>
          </w:p>
          <w:p w:rsidR="00D10BCD" w:rsidRDefault="00D10BCD"/>
          <w:p w:rsidR="004F241F" w:rsidRDefault="00D10BCD">
            <w:r>
              <w:t xml:space="preserve">Say you want to select </w:t>
            </w:r>
            <w:r w:rsidRPr="00A57ED4">
              <w:rPr>
                <w:i/>
              </w:rPr>
              <w:t>all</w:t>
            </w:r>
            <w:r>
              <w:t xml:space="preserve"> items of the same type on a page. If you want to select all of the paragraphs, you would type:</w:t>
            </w:r>
          </w:p>
          <w:p w:rsidR="00D10BCD" w:rsidRDefault="00D10BCD">
            <w:r w:rsidRPr="00A57ED4">
              <w:rPr>
                <w:highlight w:val="yellow"/>
              </w:rPr>
              <w:t>$(“p”)</w:t>
            </w:r>
          </w:p>
          <w:p w:rsidR="00D10BCD" w:rsidRDefault="00D10BCD"/>
          <w:p w:rsidR="00B47031" w:rsidRDefault="00B47031">
            <w:r>
              <w:t xml:space="preserve">Don’t forget the semicolon! Semicolons let </w:t>
            </w:r>
            <w:proofErr w:type="spellStart"/>
            <w:r>
              <w:t>jQuery</w:t>
            </w:r>
            <w:proofErr w:type="spellEnd"/>
            <w:r>
              <w:t xml:space="preserve"> know when you’re done with that line, just like some other programming languages.</w:t>
            </w:r>
          </w:p>
          <w:p w:rsidR="00D10BCD" w:rsidRPr="00D10BCD" w:rsidRDefault="00D10BCD" w:rsidP="00C8015A"/>
        </w:tc>
        <w:tc>
          <w:tcPr>
            <w:tcW w:w="5238" w:type="dxa"/>
          </w:tcPr>
          <w:p w:rsidR="00071CAE" w:rsidRDefault="00071CAE" w:rsidP="00071CAE">
            <w:r>
              <w:t>&lt;html&gt;</w:t>
            </w:r>
          </w:p>
          <w:p w:rsidR="00071CAE" w:rsidRDefault="00071CAE" w:rsidP="00071CAE">
            <w:r>
              <w:t>&lt;head&gt;</w:t>
            </w:r>
          </w:p>
          <w:p w:rsidR="00071CAE" w:rsidRDefault="00071CAE" w:rsidP="00071CAE">
            <w:r>
              <w:t>&lt;script type=”text/</w:t>
            </w:r>
            <w:proofErr w:type="spellStart"/>
            <w:r>
              <w:t>javascript</w:t>
            </w:r>
            <w:proofErr w:type="spellEnd"/>
            <w:r>
              <w:t xml:space="preserve">” </w:t>
            </w:r>
            <w:proofErr w:type="spellStart"/>
            <w:r>
              <w:t>src</w:t>
            </w:r>
            <w:proofErr w:type="spellEnd"/>
            <w:r>
              <w:t>=”jquery.js&gt;&lt;/script&gt;</w:t>
            </w:r>
          </w:p>
          <w:p w:rsidR="00071CAE" w:rsidRDefault="00CC185E" w:rsidP="00071CAE">
            <w:r>
              <w:t>&lt;script type=”text/</w:t>
            </w:r>
            <w:proofErr w:type="spellStart"/>
            <w:r>
              <w:t>javascript</w:t>
            </w:r>
            <w:proofErr w:type="spellEnd"/>
            <w:r>
              <w:t>”&gt;</w:t>
            </w:r>
          </w:p>
          <w:p w:rsidR="00CC185E" w:rsidRDefault="00CC185E" w:rsidP="00071CAE"/>
          <w:p w:rsidR="00CC185E" w:rsidRDefault="00CC185E" w:rsidP="00CC185E">
            <w:r>
              <w:t>$(document).ready(function</w:t>
            </w:r>
            <w:r w:rsidR="00A57ED4">
              <w:t>(){</w:t>
            </w:r>
          </w:p>
          <w:p w:rsidR="00CC185E" w:rsidRDefault="00A57ED4" w:rsidP="00CC185E">
            <w:r>
              <w:t xml:space="preserve">      </w:t>
            </w:r>
            <w:r w:rsidRPr="00A57ED4">
              <w:rPr>
                <w:highlight w:val="yellow"/>
              </w:rPr>
              <w:t>$(“p”)</w:t>
            </w:r>
            <w:r w:rsidR="00CC185E" w:rsidRPr="00A57ED4">
              <w:rPr>
                <w:highlight w:val="yellow"/>
              </w:rPr>
              <w:t>;</w:t>
            </w:r>
          </w:p>
          <w:p w:rsidR="00CC185E" w:rsidRDefault="00CC185E" w:rsidP="00CC185E">
            <w:r>
              <w:t>});</w:t>
            </w:r>
          </w:p>
          <w:p w:rsidR="00071CAE" w:rsidRDefault="00071CAE" w:rsidP="00071CAE"/>
          <w:p w:rsidR="00071CAE" w:rsidRDefault="00071CAE" w:rsidP="00071CAE">
            <w:r>
              <w:t>&lt;/script&gt;</w:t>
            </w:r>
          </w:p>
          <w:p w:rsidR="00071CAE" w:rsidRDefault="00071CAE" w:rsidP="00071CAE">
            <w:r>
              <w:t>&lt;/head&gt;</w:t>
            </w:r>
          </w:p>
          <w:p w:rsidR="00071CAE" w:rsidRDefault="00071CAE" w:rsidP="00071CAE">
            <w:r>
              <w:t>&lt;body&gt;</w:t>
            </w:r>
          </w:p>
          <w:p w:rsidR="00071CAE" w:rsidRDefault="00071CAE" w:rsidP="00071CAE"/>
          <w:p w:rsidR="00CC185E" w:rsidRDefault="00CC185E" w:rsidP="00071CAE">
            <w:r>
              <w:t>&lt;h2&gt;This is a heading&lt;/h2&gt;</w:t>
            </w:r>
          </w:p>
          <w:p w:rsidR="00CC185E" w:rsidRDefault="00CC185E" w:rsidP="00071CAE">
            <w:r>
              <w:t xml:space="preserve">   &lt;p&gt;This is a paragraph.&lt;/p&gt;</w:t>
            </w:r>
          </w:p>
          <w:p w:rsidR="00CC185E" w:rsidRDefault="00CC185E" w:rsidP="00071CAE">
            <w:r>
              <w:t xml:space="preserve">   &lt;p&gt;This is some text.&lt;/p&gt;</w:t>
            </w:r>
          </w:p>
          <w:p w:rsidR="00CC185E" w:rsidRDefault="00CC185E" w:rsidP="00071CAE">
            <w:r>
              <w:t xml:space="preserve">   &lt;p&gt;This is even more text.&lt;/p&gt;</w:t>
            </w:r>
          </w:p>
          <w:p w:rsidR="00C8015A" w:rsidRDefault="00C8015A" w:rsidP="00071CAE"/>
          <w:p w:rsidR="00C8015A" w:rsidRDefault="00C8015A" w:rsidP="00071CAE">
            <w:r>
              <w:t xml:space="preserve">   &lt;button&gt;Hide paragraphs&lt;/button&gt;</w:t>
            </w:r>
          </w:p>
          <w:p w:rsidR="00CC185E" w:rsidRDefault="00CC185E" w:rsidP="00071CAE"/>
          <w:p w:rsidR="00071CAE" w:rsidRDefault="00071CAE" w:rsidP="00071CAE">
            <w:r>
              <w:t>&lt;/body&gt;</w:t>
            </w:r>
          </w:p>
          <w:p w:rsidR="004F241F" w:rsidRDefault="00071CAE" w:rsidP="00071CAE">
            <w:r>
              <w:t>&lt;/html&gt;</w:t>
            </w:r>
          </w:p>
        </w:tc>
      </w:tr>
      <w:tr w:rsidR="00A57ED4" w:rsidTr="00246819">
        <w:tc>
          <w:tcPr>
            <w:tcW w:w="4338" w:type="dxa"/>
          </w:tcPr>
          <w:p w:rsidR="00A57ED4" w:rsidRDefault="00A57ED4">
            <w:r>
              <w:t xml:space="preserve">Now we want to do something to what we’ve selected, which is all paragraphs. In order to do this, we have to add some action. </w:t>
            </w:r>
          </w:p>
          <w:p w:rsidR="00A57ED4" w:rsidRDefault="00A57ED4"/>
          <w:p w:rsidR="00A57ED4" w:rsidRDefault="00A57ED4">
            <w:r>
              <w:t xml:space="preserve">We’re going to begin by adding an </w:t>
            </w:r>
            <w:r w:rsidRPr="00A57ED4">
              <w:rPr>
                <w:b/>
              </w:rPr>
              <w:t>effect</w:t>
            </w:r>
            <w:r>
              <w:t xml:space="preserve"> to our paragraphs. </w:t>
            </w:r>
            <w:r w:rsidR="00B47031">
              <w:t xml:space="preserve">One simple effect we can add is “hide.” Hiding an element makes it </w:t>
            </w:r>
            <w:r w:rsidR="00B47031">
              <w:lastRenderedPageBreak/>
              <w:t xml:space="preserve">disappear from the screen. </w:t>
            </w:r>
          </w:p>
          <w:p w:rsidR="00B47031" w:rsidRDefault="00B47031"/>
          <w:p w:rsidR="00B47031" w:rsidRPr="00D10BCD" w:rsidRDefault="00B47031">
            <w:r>
              <w:t xml:space="preserve">We can hide the paragraphs by adding </w:t>
            </w:r>
            <w:r w:rsidRPr="00B47031">
              <w:rPr>
                <w:highlight w:val="yellow"/>
              </w:rPr>
              <w:t>.</w:t>
            </w:r>
            <w:proofErr w:type="gramStart"/>
            <w:r w:rsidRPr="00B47031">
              <w:rPr>
                <w:highlight w:val="yellow"/>
              </w:rPr>
              <w:t>hide(</w:t>
            </w:r>
            <w:proofErr w:type="gramEnd"/>
            <w:r w:rsidRPr="00B47031">
              <w:rPr>
                <w:highlight w:val="yellow"/>
              </w:rPr>
              <w:t>)</w:t>
            </w:r>
            <w:r>
              <w:t xml:space="preserve"> to the end of our selector. Don’t forget the semicolon again!</w:t>
            </w:r>
          </w:p>
        </w:tc>
        <w:tc>
          <w:tcPr>
            <w:tcW w:w="5238" w:type="dxa"/>
          </w:tcPr>
          <w:p w:rsidR="00A57ED4" w:rsidRDefault="00A57ED4" w:rsidP="00A57ED4">
            <w:r>
              <w:lastRenderedPageBreak/>
              <w:t>&lt;html&gt;</w:t>
            </w:r>
          </w:p>
          <w:p w:rsidR="00A57ED4" w:rsidRDefault="00A57ED4" w:rsidP="00A57ED4">
            <w:r>
              <w:t>&lt;head&gt;</w:t>
            </w:r>
          </w:p>
          <w:p w:rsidR="00A57ED4" w:rsidRDefault="00A57ED4" w:rsidP="00A57ED4">
            <w:r>
              <w:t>&lt;script type=”text/</w:t>
            </w:r>
            <w:proofErr w:type="spellStart"/>
            <w:r>
              <w:t>javascript</w:t>
            </w:r>
            <w:proofErr w:type="spellEnd"/>
            <w:r>
              <w:t xml:space="preserve">” </w:t>
            </w:r>
            <w:proofErr w:type="spellStart"/>
            <w:r>
              <w:t>src</w:t>
            </w:r>
            <w:proofErr w:type="spellEnd"/>
            <w:r>
              <w:t>=”jquery.js&gt;&lt;/script&gt;</w:t>
            </w:r>
          </w:p>
          <w:p w:rsidR="00A57ED4" w:rsidRDefault="00A57ED4" w:rsidP="00A57ED4">
            <w:r>
              <w:t>&lt;script type=”text/</w:t>
            </w:r>
            <w:proofErr w:type="spellStart"/>
            <w:r>
              <w:t>javascript</w:t>
            </w:r>
            <w:proofErr w:type="spellEnd"/>
            <w:r>
              <w:t>”&gt;</w:t>
            </w:r>
          </w:p>
          <w:p w:rsidR="00A57ED4" w:rsidRDefault="00A57ED4" w:rsidP="00A57ED4"/>
          <w:p w:rsidR="00A57ED4" w:rsidRDefault="00A57ED4" w:rsidP="00A57ED4">
            <w:r>
              <w:t>$(document).ready(function(){</w:t>
            </w:r>
          </w:p>
          <w:p w:rsidR="00A57ED4" w:rsidRDefault="00A57ED4" w:rsidP="00A57ED4">
            <w:r>
              <w:t xml:space="preserve">      $(“p”).</w:t>
            </w:r>
            <w:r w:rsidRPr="00B47031">
              <w:rPr>
                <w:highlight w:val="yellow"/>
              </w:rPr>
              <w:t>hide();</w:t>
            </w:r>
          </w:p>
          <w:p w:rsidR="00A57ED4" w:rsidRDefault="00A57ED4" w:rsidP="00A57ED4">
            <w:r>
              <w:lastRenderedPageBreak/>
              <w:t xml:space="preserve">   });</w:t>
            </w:r>
          </w:p>
          <w:p w:rsidR="00A57ED4" w:rsidRDefault="00A57ED4" w:rsidP="00A57ED4">
            <w:r>
              <w:t>});</w:t>
            </w:r>
          </w:p>
          <w:p w:rsidR="00A57ED4" w:rsidRDefault="00A57ED4" w:rsidP="00A57ED4"/>
          <w:p w:rsidR="00A57ED4" w:rsidRDefault="00A57ED4" w:rsidP="00A57ED4">
            <w:r>
              <w:t>&lt;/script&gt;</w:t>
            </w:r>
          </w:p>
          <w:p w:rsidR="00A57ED4" w:rsidRDefault="00A57ED4" w:rsidP="00A57ED4">
            <w:r>
              <w:t>&lt;/head&gt;</w:t>
            </w:r>
          </w:p>
          <w:p w:rsidR="00A57ED4" w:rsidRDefault="00A57ED4" w:rsidP="00A57ED4">
            <w:r>
              <w:t>&lt;body&gt;</w:t>
            </w:r>
          </w:p>
          <w:p w:rsidR="00A57ED4" w:rsidRDefault="00A57ED4" w:rsidP="00A57ED4"/>
          <w:p w:rsidR="00A57ED4" w:rsidRDefault="00A57ED4" w:rsidP="00A57ED4">
            <w:r>
              <w:t>&lt;h2&gt;This is a heading&lt;/h2&gt;</w:t>
            </w:r>
          </w:p>
          <w:p w:rsidR="00A57ED4" w:rsidRDefault="00A57ED4" w:rsidP="00A57ED4">
            <w:r>
              <w:t xml:space="preserve">   &lt;p&gt;This is a paragraph.&lt;/p&gt;</w:t>
            </w:r>
          </w:p>
          <w:p w:rsidR="00A57ED4" w:rsidRDefault="00A57ED4" w:rsidP="00A57ED4">
            <w:r>
              <w:t xml:space="preserve">   &lt;p&gt;This is some text.&lt;/p&gt;</w:t>
            </w:r>
          </w:p>
          <w:p w:rsidR="00A57ED4" w:rsidRDefault="00A57ED4" w:rsidP="00A57ED4">
            <w:r>
              <w:t xml:space="preserve">  </w:t>
            </w:r>
            <w:r w:rsidR="00B47031">
              <w:t xml:space="preserve"> &lt;p&gt;This is even more text.&lt;/p&gt;</w:t>
            </w:r>
          </w:p>
          <w:p w:rsidR="00A57ED4" w:rsidRDefault="00A57ED4" w:rsidP="00A57ED4"/>
          <w:p w:rsidR="00A57ED4" w:rsidRDefault="00A57ED4" w:rsidP="00A57ED4">
            <w:r>
              <w:t>&lt;/body&gt;</w:t>
            </w:r>
          </w:p>
          <w:p w:rsidR="00A57ED4" w:rsidRDefault="00A57ED4" w:rsidP="00A57ED4">
            <w:r>
              <w:t>&lt;/html&gt;</w:t>
            </w:r>
          </w:p>
        </w:tc>
      </w:tr>
      <w:tr w:rsidR="00B47031" w:rsidTr="00246819">
        <w:tc>
          <w:tcPr>
            <w:tcW w:w="4338" w:type="dxa"/>
          </w:tcPr>
          <w:p w:rsidR="00B47031" w:rsidRDefault="00B47031">
            <w:r>
              <w:lastRenderedPageBreak/>
              <w:t xml:space="preserve">Notice how the paragraphs don’t appear now? They’re still there, they’re just hidden! </w:t>
            </w:r>
          </w:p>
          <w:p w:rsidR="00B47031" w:rsidRDefault="00B47031"/>
          <w:p w:rsidR="00B47031" w:rsidRDefault="00B47031">
            <w:r>
              <w:t>But what good are they completely invisible? What if we made a toggle button where we can hide and show the paragraphs?</w:t>
            </w:r>
          </w:p>
          <w:p w:rsidR="00B47031" w:rsidRDefault="00B47031"/>
          <w:p w:rsidR="00B47031" w:rsidRDefault="00B47031">
            <w:r>
              <w:t xml:space="preserve">I’ve added a hide/show button in the HTML. Now let’s make it work! </w:t>
            </w:r>
          </w:p>
          <w:p w:rsidR="00B47031" w:rsidRDefault="00B47031"/>
          <w:p w:rsidR="00B47031" w:rsidRDefault="00B47031" w:rsidP="00B47031">
            <w:r>
              <w:t xml:space="preserve">We’ll make the button work with an </w:t>
            </w:r>
            <w:r w:rsidRPr="00B47031">
              <w:rPr>
                <w:b/>
              </w:rPr>
              <w:t>event</w:t>
            </w:r>
            <w:r>
              <w:t xml:space="preserve">. An </w:t>
            </w:r>
            <w:r w:rsidRPr="00B47031">
              <w:rPr>
                <w:b/>
              </w:rPr>
              <w:t>event</w:t>
            </w:r>
            <w:r>
              <w:t xml:space="preserve"> is something that triggers the </w:t>
            </w:r>
            <w:r w:rsidRPr="00B47031">
              <w:rPr>
                <w:b/>
              </w:rPr>
              <w:t>effect</w:t>
            </w:r>
            <w:r>
              <w:t xml:space="preserve">. In this case, our </w:t>
            </w:r>
            <w:r w:rsidRPr="00B47031">
              <w:rPr>
                <w:b/>
              </w:rPr>
              <w:t>effect</w:t>
            </w:r>
            <w:r>
              <w:t xml:space="preserve"> is .</w:t>
            </w:r>
            <w:r w:rsidRPr="00B47031">
              <w:rPr>
                <w:b/>
              </w:rPr>
              <w:t>hide</w:t>
            </w:r>
            <w:r>
              <w:rPr>
                <w:b/>
              </w:rPr>
              <w:t>()</w:t>
            </w:r>
            <w:r>
              <w:t>;</w:t>
            </w:r>
          </w:p>
          <w:p w:rsidR="00B47031" w:rsidRDefault="00B47031" w:rsidP="00B47031"/>
          <w:p w:rsidR="00B47031" w:rsidRDefault="00B47031" w:rsidP="00B47031">
            <w:r>
              <w:t xml:space="preserve">Let’s start off by just making the button hide the text when it is clicked by a user. We’ll do this by creating a function, and putting </w:t>
            </w:r>
            <w:r w:rsidRPr="00B47031">
              <w:rPr>
                <w:b/>
              </w:rPr>
              <w:t>$(“p”).</w:t>
            </w:r>
            <w:proofErr w:type="gramStart"/>
            <w:r w:rsidRPr="00B47031">
              <w:rPr>
                <w:b/>
              </w:rPr>
              <w:t>hide(</w:t>
            </w:r>
            <w:proofErr w:type="gramEnd"/>
            <w:r w:rsidRPr="00B47031">
              <w:rPr>
                <w:b/>
              </w:rPr>
              <w:t>);</w:t>
            </w:r>
            <w:r>
              <w:t xml:space="preserve"> inside of it. Add this line right </w:t>
            </w:r>
            <w:r w:rsidRPr="00B47031">
              <w:rPr>
                <w:i/>
              </w:rPr>
              <w:t>above</w:t>
            </w:r>
            <w:r>
              <w:t xml:space="preserve">  </w:t>
            </w:r>
            <w:r w:rsidRPr="00B47031">
              <w:t>$(“p”).hide();</w:t>
            </w:r>
          </w:p>
          <w:p w:rsidR="00B47031" w:rsidRDefault="00B47031" w:rsidP="00B47031">
            <w:r w:rsidRPr="00B47031">
              <w:rPr>
                <w:highlight w:val="yellow"/>
              </w:rPr>
              <w:t>$(“button”).click(function(){</w:t>
            </w:r>
          </w:p>
          <w:p w:rsidR="00B47031" w:rsidRDefault="00B47031" w:rsidP="00B47031"/>
          <w:p w:rsidR="00B47031" w:rsidRDefault="00B47031" w:rsidP="00B47031">
            <w:r>
              <w:t xml:space="preserve">Now we have to close the function </w:t>
            </w:r>
            <w:r w:rsidRPr="00B47031">
              <w:rPr>
                <w:i/>
              </w:rPr>
              <w:t>below</w:t>
            </w:r>
            <w:r w:rsidRPr="00B47031">
              <w:t>$(“p”).hide();</w:t>
            </w:r>
          </w:p>
          <w:p w:rsidR="00B47031" w:rsidRDefault="00B47031" w:rsidP="00B47031">
            <w:r w:rsidRPr="00B47031">
              <w:rPr>
                <w:highlight w:val="yellow"/>
              </w:rPr>
              <w:t>});</w:t>
            </w:r>
          </w:p>
          <w:p w:rsidR="00526C67" w:rsidRDefault="00526C67" w:rsidP="00B47031"/>
          <w:p w:rsidR="00526C67" w:rsidRPr="00B47031" w:rsidRDefault="00526C67" w:rsidP="00526C67">
            <w:r>
              <w:t>Test your new button! Now when the button is clicked, all paragraphs on the page will be hidden. Let’s change this button to also show them again.</w:t>
            </w:r>
          </w:p>
        </w:tc>
        <w:tc>
          <w:tcPr>
            <w:tcW w:w="5238" w:type="dxa"/>
          </w:tcPr>
          <w:p w:rsidR="00B47031" w:rsidRDefault="00B47031" w:rsidP="00B47031">
            <w:r>
              <w:t>&lt;html&gt;</w:t>
            </w:r>
          </w:p>
          <w:p w:rsidR="00B47031" w:rsidRDefault="00B47031" w:rsidP="00B47031">
            <w:r>
              <w:t>&lt;head&gt;</w:t>
            </w:r>
          </w:p>
          <w:p w:rsidR="00B47031" w:rsidRDefault="00B47031" w:rsidP="00B47031">
            <w:r>
              <w:t>&lt;script type=”text/</w:t>
            </w:r>
            <w:proofErr w:type="spellStart"/>
            <w:r>
              <w:t>javascript</w:t>
            </w:r>
            <w:proofErr w:type="spellEnd"/>
            <w:r>
              <w:t xml:space="preserve">” </w:t>
            </w:r>
            <w:proofErr w:type="spellStart"/>
            <w:r>
              <w:t>src</w:t>
            </w:r>
            <w:proofErr w:type="spellEnd"/>
            <w:r>
              <w:t>=”jquery.js&gt;&lt;/script&gt;</w:t>
            </w:r>
          </w:p>
          <w:p w:rsidR="00B47031" w:rsidRDefault="00B47031" w:rsidP="00B47031">
            <w:r>
              <w:t>&lt;script type=”text/</w:t>
            </w:r>
            <w:proofErr w:type="spellStart"/>
            <w:r>
              <w:t>javascript</w:t>
            </w:r>
            <w:proofErr w:type="spellEnd"/>
            <w:r>
              <w:t>”&gt;</w:t>
            </w:r>
          </w:p>
          <w:p w:rsidR="00B47031" w:rsidRDefault="00B47031" w:rsidP="00B47031"/>
          <w:p w:rsidR="00B47031" w:rsidRDefault="00B47031" w:rsidP="00B47031">
            <w:r>
              <w:t>$(document).ready(function(){</w:t>
            </w:r>
          </w:p>
          <w:p w:rsidR="00B47031" w:rsidRDefault="00B47031" w:rsidP="00B47031">
            <w:r>
              <w:t xml:space="preserve">   </w:t>
            </w:r>
            <w:r w:rsidRPr="00B47031">
              <w:rPr>
                <w:highlight w:val="yellow"/>
              </w:rPr>
              <w:t>$(“button”).click(function(){</w:t>
            </w:r>
          </w:p>
          <w:p w:rsidR="00B47031" w:rsidRDefault="00B47031" w:rsidP="00B47031">
            <w:r>
              <w:t xml:space="preserve">      $(“p”).</w:t>
            </w:r>
            <w:r w:rsidRPr="00B47031">
              <w:t>hide();</w:t>
            </w:r>
          </w:p>
          <w:p w:rsidR="00B47031" w:rsidRDefault="00B47031" w:rsidP="00B47031">
            <w:r>
              <w:t xml:space="preserve">   </w:t>
            </w:r>
            <w:r w:rsidRPr="00B47031">
              <w:rPr>
                <w:highlight w:val="yellow"/>
              </w:rPr>
              <w:t>});</w:t>
            </w:r>
          </w:p>
          <w:p w:rsidR="00B47031" w:rsidRDefault="00B47031" w:rsidP="00B47031">
            <w:r>
              <w:t>});</w:t>
            </w:r>
          </w:p>
          <w:p w:rsidR="00B47031" w:rsidRDefault="00B47031" w:rsidP="00B47031"/>
          <w:p w:rsidR="00B47031" w:rsidRDefault="00B47031" w:rsidP="00B47031">
            <w:r>
              <w:t>&lt;/script&gt;</w:t>
            </w:r>
          </w:p>
          <w:p w:rsidR="00B47031" w:rsidRDefault="00B47031" w:rsidP="00B47031">
            <w:r>
              <w:t>&lt;/head&gt;</w:t>
            </w:r>
          </w:p>
          <w:p w:rsidR="00B47031" w:rsidRDefault="00B47031" w:rsidP="00B47031">
            <w:r>
              <w:t>&lt;body&gt;</w:t>
            </w:r>
          </w:p>
          <w:p w:rsidR="00B47031" w:rsidRDefault="00B47031" w:rsidP="00B47031"/>
          <w:p w:rsidR="00B47031" w:rsidRDefault="00B47031" w:rsidP="00B47031">
            <w:r>
              <w:t>&lt;h2&gt;This is a heading&lt;/h2&gt;</w:t>
            </w:r>
          </w:p>
          <w:p w:rsidR="00B47031" w:rsidRDefault="00B47031" w:rsidP="00B47031">
            <w:r>
              <w:t xml:space="preserve">   &lt;p&gt;This is a paragraph.&lt;/p&gt;</w:t>
            </w:r>
          </w:p>
          <w:p w:rsidR="00B47031" w:rsidRDefault="00B47031" w:rsidP="00B47031">
            <w:r>
              <w:t xml:space="preserve">   &lt;p&gt;This is some text.&lt;/p&gt;</w:t>
            </w:r>
          </w:p>
          <w:p w:rsidR="00B47031" w:rsidRDefault="00B47031" w:rsidP="00B47031">
            <w:r>
              <w:t xml:space="preserve">   &lt;p&gt;This is even more text.&lt;/p&gt;</w:t>
            </w:r>
          </w:p>
          <w:p w:rsidR="00B47031" w:rsidRDefault="00B47031" w:rsidP="00B47031"/>
          <w:p w:rsidR="00B47031" w:rsidRDefault="00B47031" w:rsidP="00B47031">
            <w:r>
              <w:t xml:space="preserve">   &lt;button&gt;Hide paragraphs&lt;/button&gt;</w:t>
            </w:r>
          </w:p>
          <w:p w:rsidR="00B47031" w:rsidRDefault="00B47031" w:rsidP="00B47031"/>
          <w:p w:rsidR="00B47031" w:rsidRDefault="00B47031" w:rsidP="00B47031">
            <w:r>
              <w:t>&lt;/body&gt;</w:t>
            </w:r>
          </w:p>
          <w:p w:rsidR="00B47031" w:rsidRDefault="00B47031" w:rsidP="00B47031">
            <w:r>
              <w:t>&lt;/html&gt;</w:t>
            </w:r>
          </w:p>
        </w:tc>
      </w:tr>
      <w:tr w:rsidR="00526C67" w:rsidTr="00246819">
        <w:tc>
          <w:tcPr>
            <w:tcW w:w="4338" w:type="dxa"/>
          </w:tcPr>
          <w:p w:rsidR="00526C67" w:rsidRDefault="00526C67">
            <w:r>
              <w:t xml:space="preserve">In order to make the same button show the paragraphs, we can’t just add the effect </w:t>
            </w:r>
            <w:r w:rsidRPr="00526C67">
              <w:rPr>
                <w:b/>
              </w:rPr>
              <w:t>.show()</w:t>
            </w:r>
          </w:p>
          <w:p w:rsidR="00526C67" w:rsidRDefault="00526C67"/>
          <w:p w:rsidR="00526C67" w:rsidRDefault="00526C67">
            <w:r>
              <w:t xml:space="preserve">Why not? Because having both </w:t>
            </w:r>
            <w:r w:rsidRPr="00526C67">
              <w:rPr>
                <w:b/>
              </w:rPr>
              <w:t>.</w:t>
            </w:r>
            <w:proofErr w:type="gramStart"/>
            <w:r w:rsidRPr="00526C67">
              <w:rPr>
                <w:b/>
              </w:rPr>
              <w:t>show(</w:t>
            </w:r>
            <w:proofErr w:type="gramEnd"/>
            <w:r w:rsidRPr="00526C67">
              <w:rPr>
                <w:b/>
              </w:rPr>
              <w:t>)</w:t>
            </w:r>
            <w:r>
              <w:t xml:space="preserve"> and </w:t>
            </w:r>
            <w:r w:rsidRPr="00526C67">
              <w:rPr>
                <w:b/>
              </w:rPr>
              <w:lastRenderedPageBreak/>
              <w:t>.hide()</w:t>
            </w:r>
            <w:r>
              <w:t xml:space="preserve"> at the same time will cancel out. Basically every time the button is clicked, it will hide the paragraphs, but also show them again. </w:t>
            </w:r>
          </w:p>
          <w:p w:rsidR="00526C67" w:rsidRDefault="00526C67"/>
          <w:p w:rsidR="00526C67" w:rsidRDefault="00526C67">
            <w:pPr>
              <w:rPr>
                <w:b/>
              </w:rPr>
            </w:pPr>
            <w:r>
              <w:t xml:space="preserve">In order to do this, we’ll have to add a different effect: </w:t>
            </w:r>
            <w:r w:rsidRPr="00526C67">
              <w:rPr>
                <w:b/>
              </w:rPr>
              <w:t>.toggle()</w:t>
            </w:r>
          </w:p>
          <w:p w:rsidR="000E47F6" w:rsidRDefault="000E47F6">
            <w:r w:rsidRPr="000E47F6">
              <w:t>Replace “hide” with “toggle”</w:t>
            </w:r>
            <w:r>
              <w:t xml:space="preserve"> so it reads:</w:t>
            </w:r>
          </w:p>
          <w:p w:rsidR="000E47F6" w:rsidRPr="000E47F6" w:rsidRDefault="000E47F6">
            <w:r w:rsidRPr="000E47F6">
              <w:rPr>
                <w:highlight w:val="yellow"/>
              </w:rPr>
              <w:t>$(“p”).toggle();</w:t>
            </w:r>
          </w:p>
        </w:tc>
        <w:tc>
          <w:tcPr>
            <w:tcW w:w="5238" w:type="dxa"/>
          </w:tcPr>
          <w:p w:rsidR="001F2320" w:rsidRDefault="001F2320" w:rsidP="001F2320">
            <w:r>
              <w:lastRenderedPageBreak/>
              <w:t>&lt;html&gt;</w:t>
            </w:r>
          </w:p>
          <w:p w:rsidR="001F2320" w:rsidRDefault="001F2320" w:rsidP="001F2320">
            <w:r>
              <w:t>&lt;head&gt;</w:t>
            </w:r>
          </w:p>
          <w:p w:rsidR="001F2320" w:rsidRDefault="001F2320" w:rsidP="001F2320">
            <w:r>
              <w:t>&lt;script type=”text/</w:t>
            </w:r>
            <w:proofErr w:type="spellStart"/>
            <w:r>
              <w:t>javascript</w:t>
            </w:r>
            <w:proofErr w:type="spellEnd"/>
            <w:r>
              <w:t xml:space="preserve">” </w:t>
            </w:r>
            <w:proofErr w:type="spellStart"/>
            <w:r>
              <w:t>src</w:t>
            </w:r>
            <w:proofErr w:type="spellEnd"/>
            <w:r>
              <w:t>=”jquery.js&gt;&lt;/script&gt;</w:t>
            </w:r>
          </w:p>
          <w:p w:rsidR="001F2320" w:rsidRDefault="001F2320" w:rsidP="001F2320">
            <w:r>
              <w:t>&lt;script type=”text/</w:t>
            </w:r>
            <w:proofErr w:type="spellStart"/>
            <w:r>
              <w:t>javascript</w:t>
            </w:r>
            <w:proofErr w:type="spellEnd"/>
            <w:r>
              <w:t>”&gt;</w:t>
            </w:r>
          </w:p>
          <w:p w:rsidR="001F2320" w:rsidRDefault="001F2320" w:rsidP="001F2320"/>
          <w:p w:rsidR="001F2320" w:rsidRDefault="001F2320" w:rsidP="001F2320">
            <w:r>
              <w:lastRenderedPageBreak/>
              <w:t>$(document).ready(function(){</w:t>
            </w:r>
          </w:p>
          <w:p w:rsidR="001F2320" w:rsidRDefault="001F2320" w:rsidP="001F2320">
            <w:r>
              <w:t xml:space="preserve">   </w:t>
            </w:r>
            <w:r w:rsidRPr="001F2320">
              <w:t>$(“button”).click(function(){</w:t>
            </w:r>
          </w:p>
          <w:p w:rsidR="001F2320" w:rsidRDefault="001F2320" w:rsidP="001F2320">
            <w:r>
              <w:t xml:space="preserve">      </w:t>
            </w:r>
            <w:r w:rsidRPr="000E47F6">
              <w:rPr>
                <w:highlight w:val="yellow"/>
              </w:rPr>
              <w:t>$(“p”).</w:t>
            </w:r>
            <w:r w:rsidR="000E47F6" w:rsidRPr="000E47F6">
              <w:rPr>
                <w:highlight w:val="yellow"/>
              </w:rPr>
              <w:t>toggle</w:t>
            </w:r>
            <w:r w:rsidRPr="000E47F6">
              <w:rPr>
                <w:highlight w:val="yellow"/>
              </w:rPr>
              <w:t>();</w:t>
            </w:r>
          </w:p>
          <w:p w:rsidR="001F2320" w:rsidRDefault="001F2320" w:rsidP="001F2320">
            <w:r>
              <w:t xml:space="preserve">   </w:t>
            </w:r>
            <w:r w:rsidRPr="001F2320">
              <w:t>});</w:t>
            </w:r>
          </w:p>
          <w:p w:rsidR="001F2320" w:rsidRDefault="001F2320" w:rsidP="001F2320">
            <w:r>
              <w:t>});</w:t>
            </w:r>
          </w:p>
          <w:p w:rsidR="001F2320" w:rsidRDefault="001F2320" w:rsidP="001F2320"/>
          <w:p w:rsidR="001F2320" w:rsidRDefault="001F2320" w:rsidP="001F2320">
            <w:r>
              <w:t>&lt;/script&gt;</w:t>
            </w:r>
          </w:p>
          <w:p w:rsidR="001F2320" w:rsidRDefault="001F2320" w:rsidP="001F2320">
            <w:r>
              <w:t>&lt;/head&gt;</w:t>
            </w:r>
          </w:p>
          <w:p w:rsidR="001F2320" w:rsidRDefault="001F2320" w:rsidP="001F2320">
            <w:r>
              <w:t>&lt;body&gt;</w:t>
            </w:r>
          </w:p>
          <w:p w:rsidR="001F2320" w:rsidRDefault="001F2320" w:rsidP="001F2320"/>
          <w:p w:rsidR="001F2320" w:rsidRDefault="001F2320" w:rsidP="001F2320">
            <w:r>
              <w:t>&lt;h2&gt;This is a heading&lt;/h2&gt;</w:t>
            </w:r>
          </w:p>
          <w:p w:rsidR="001F2320" w:rsidRDefault="001F2320" w:rsidP="001F2320">
            <w:r>
              <w:t xml:space="preserve">   &lt;p&gt;This is a paragraph.&lt;/p&gt;</w:t>
            </w:r>
          </w:p>
          <w:p w:rsidR="001F2320" w:rsidRDefault="001F2320" w:rsidP="001F2320">
            <w:r>
              <w:t xml:space="preserve">   &lt;p&gt;This is some text.&lt;/p&gt;</w:t>
            </w:r>
          </w:p>
          <w:p w:rsidR="001F2320" w:rsidRDefault="001F2320" w:rsidP="001F2320">
            <w:r>
              <w:t xml:space="preserve">   &lt;p&gt;This is even more text.&lt;/p&gt;</w:t>
            </w:r>
          </w:p>
          <w:p w:rsidR="001F2320" w:rsidRDefault="001F2320" w:rsidP="001F2320"/>
          <w:p w:rsidR="001F2320" w:rsidRDefault="001F2320" w:rsidP="001F2320">
            <w:r>
              <w:t xml:space="preserve">   &lt;button&gt;</w:t>
            </w:r>
            <w:r w:rsidR="00F568E3">
              <w:t>Toggle</w:t>
            </w:r>
            <w:r>
              <w:t xml:space="preserve"> paragraphs&lt;/button&gt;</w:t>
            </w:r>
          </w:p>
          <w:p w:rsidR="001F2320" w:rsidRDefault="001F2320" w:rsidP="001F2320"/>
          <w:p w:rsidR="001F2320" w:rsidRDefault="001F2320" w:rsidP="001F2320">
            <w:r>
              <w:t>&lt;/body&gt;</w:t>
            </w:r>
          </w:p>
          <w:p w:rsidR="00526C67" w:rsidRDefault="001F2320" w:rsidP="001F2320">
            <w:r>
              <w:t>&lt;/html&gt;</w:t>
            </w:r>
          </w:p>
        </w:tc>
      </w:tr>
      <w:tr w:rsidR="00F568E3" w:rsidTr="00246819">
        <w:tc>
          <w:tcPr>
            <w:tcW w:w="4338" w:type="dxa"/>
          </w:tcPr>
          <w:p w:rsidR="00F568E3" w:rsidRDefault="00F568E3">
            <w:r>
              <w:lastRenderedPageBreak/>
              <w:t>Now that we can make the text disappear and reappear whenever we want, we should make it look nice. Right now, the text just suddenly goes away. What if we made is fade away, or slide upward?</w:t>
            </w:r>
          </w:p>
          <w:p w:rsidR="00F568E3" w:rsidRDefault="00F568E3"/>
          <w:p w:rsidR="00F568E3" w:rsidRDefault="00F568E3">
            <w:r>
              <w:t>The effect .</w:t>
            </w:r>
            <w:proofErr w:type="gramStart"/>
            <w:r>
              <w:t>hide(</w:t>
            </w:r>
            <w:proofErr w:type="gramEnd"/>
            <w:r>
              <w:t>) is a function itself. The parentheses () mean that you can add more information to make it do things differently. Basically you’re adding more information to say how you want something be done specifically.</w:t>
            </w:r>
          </w:p>
          <w:p w:rsidR="00F568E3" w:rsidRDefault="00F568E3"/>
          <w:p w:rsidR="00F568E3" w:rsidRDefault="00F568E3">
            <w:r>
              <w:t xml:space="preserve">Let’s try adding in a number. An integer value will determine how quickly or slowly </w:t>
            </w:r>
            <w:proofErr w:type="spellStart"/>
            <w:r>
              <w:t>jQuery</w:t>
            </w:r>
            <w:proofErr w:type="spellEnd"/>
            <w:r>
              <w:t xml:space="preserve"> does something. The lower the number, the faster it will do it. The higher the number, the slower it will do it. Think of the number in terms of </w:t>
            </w:r>
            <w:r w:rsidR="00926DFB">
              <w:t>split seconds. 1000 is about equal to 1 second.</w:t>
            </w:r>
          </w:p>
          <w:p w:rsidR="00926DFB" w:rsidRDefault="00926DFB"/>
          <w:p w:rsidR="00F568E3" w:rsidRDefault="00926DFB">
            <w:r>
              <w:t>We’ll</w:t>
            </w:r>
            <w:r w:rsidR="00F568E3">
              <w:t xml:space="preserve"> try adding 1000 in. Change your toggle line to this:</w:t>
            </w:r>
          </w:p>
          <w:p w:rsidR="00F568E3" w:rsidRDefault="00F568E3">
            <w:r w:rsidRPr="00F568E3">
              <w:rPr>
                <w:highlight w:val="yellow"/>
              </w:rPr>
              <w:t>$(“p”).toggle(1000);</w:t>
            </w:r>
          </w:p>
          <w:p w:rsidR="00926DFB" w:rsidRDefault="00926DFB"/>
          <w:p w:rsidR="00926DFB" w:rsidRDefault="00926DFB">
            <w:r>
              <w:t>Notice how</w:t>
            </w:r>
            <w:r w:rsidR="00E80FB9">
              <w:t xml:space="preserve"> the paragraphs disappear and reappear now? You just added a simple effect to make it look nicer!</w:t>
            </w:r>
          </w:p>
        </w:tc>
        <w:tc>
          <w:tcPr>
            <w:tcW w:w="5238" w:type="dxa"/>
          </w:tcPr>
          <w:p w:rsidR="00F568E3" w:rsidRDefault="00F568E3" w:rsidP="00F568E3">
            <w:r>
              <w:t>&lt;html&gt;</w:t>
            </w:r>
          </w:p>
          <w:p w:rsidR="00F568E3" w:rsidRDefault="00F568E3" w:rsidP="00F568E3">
            <w:r>
              <w:t>&lt;head&gt;</w:t>
            </w:r>
          </w:p>
          <w:p w:rsidR="00F568E3" w:rsidRDefault="00F568E3" w:rsidP="00F568E3">
            <w:r>
              <w:t>&lt;script type=”text/</w:t>
            </w:r>
            <w:proofErr w:type="spellStart"/>
            <w:r>
              <w:t>javascript</w:t>
            </w:r>
            <w:proofErr w:type="spellEnd"/>
            <w:r>
              <w:t xml:space="preserve">” </w:t>
            </w:r>
            <w:proofErr w:type="spellStart"/>
            <w:r>
              <w:t>src</w:t>
            </w:r>
            <w:proofErr w:type="spellEnd"/>
            <w:r>
              <w:t>=”jquery.js&gt;&lt;/script&gt;</w:t>
            </w:r>
          </w:p>
          <w:p w:rsidR="00F568E3" w:rsidRDefault="00F568E3" w:rsidP="00F568E3">
            <w:r>
              <w:t>&lt;script type=”text/</w:t>
            </w:r>
            <w:proofErr w:type="spellStart"/>
            <w:r>
              <w:t>javascript</w:t>
            </w:r>
            <w:proofErr w:type="spellEnd"/>
            <w:r>
              <w:t>”&gt;</w:t>
            </w:r>
          </w:p>
          <w:p w:rsidR="00F568E3" w:rsidRDefault="00F568E3" w:rsidP="00F568E3"/>
          <w:p w:rsidR="00F568E3" w:rsidRDefault="00F568E3" w:rsidP="00F568E3">
            <w:r>
              <w:t>$(document).ready(function(){</w:t>
            </w:r>
          </w:p>
          <w:p w:rsidR="00F568E3" w:rsidRDefault="00F568E3" w:rsidP="00F568E3">
            <w:r>
              <w:t xml:space="preserve">   </w:t>
            </w:r>
            <w:r w:rsidRPr="001F2320">
              <w:t>$(“button”).click(function(){</w:t>
            </w:r>
          </w:p>
          <w:p w:rsidR="00F568E3" w:rsidRDefault="00F568E3" w:rsidP="00F568E3">
            <w:r>
              <w:t xml:space="preserve">      </w:t>
            </w:r>
            <w:r w:rsidRPr="000E47F6">
              <w:rPr>
                <w:highlight w:val="yellow"/>
              </w:rPr>
              <w:t>$(“p”).toggle(</w:t>
            </w:r>
            <w:r>
              <w:rPr>
                <w:highlight w:val="yellow"/>
              </w:rPr>
              <w:t>1000</w:t>
            </w:r>
            <w:r w:rsidRPr="000E47F6">
              <w:rPr>
                <w:highlight w:val="yellow"/>
              </w:rPr>
              <w:t>);</w:t>
            </w:r>
          </w:p>
          <w:p w:rsidR="00F568E3" w:rsidRDefault="00F568E3" w:rsidP="00F568E3">
            <w:r>
              <w:t xml:space="preserve">   </w:t>
            </w:r>
            <w:r w:rsidRPr="001F2320">
              <w:t>});</w:t>
            </w:r>
          </w:p>
          <w:p w:rsidR="00F568E3" w:rsidRDefault="00F568E3" w:rsidP="00F568E3">
            <w:r>
              <w:t>});</w:t>
            </w:r>
          </w:p>
          <w:p w:rsidR="00F568E3" w:rsidRDefault="00F568E3" w:rsidP="00F568E3"/>
          <w:p w:rsidR="00F568E3" w:rsidRDefault="00F568E3" w:rsidP="00F568E3">
            <w:r>
              <w:t>&lt;/script&gt;</w:t>
            </w:r>
          </w:p>
          <w:p w:rsidR="00F568E3" w:rsidRDefault="00F568E3" w:rsidP="00F568E3">
            <w:r>
              <w:t>&lt;/head&gt;</w:t>
            </w:r>
          </w:p>
          <w:p w:rsidR="00F568E3" w:rsidRDefault="00F568E3" w:rsidP="00F568E3">
            <w:r>
              <w:t>&lt;body&gt;</w:t>
            </w:r>
          </w:p>
          <w:p w:rsidR="00F568E3" w:rsidRDefault="00F568E3" w:rsidP="00F568E3"/>
          <w:p w:rsidR="00F568E3" w:rsidRDefault="00F568E3" w:rsidP="00F568E3">
            <w:r>
              <w:t>&lt;h2&gt;This is a heading&lt;/h2&gt;</w:t>
            </w:r>
          </w:p>
          <w:p w:rsidR="00F568E3" w:rsidRDefault="00F568E3" w:rsidP="00F568E3">
            <w:r>
              <w:t xml:space="preserve">   &lt;p&gt;This is a paragraph.&lt;/p&gt;</w:t>
            </w:r>
          </w:p>
          <w:p w:rsidR="00F568E3" w:rsidRDefault="00F568E3" w:rsidP="00F568E3">
            <w:r>
              <w:t xml:space="preserve">   &lt;p&gt;This is some text.&lt;/p&gt;</w:t>
            </w:r>
          </w:p>
          <w:p w:rsidR="00F568E3" w:rsidRDefault="00F568E3" w:rsidP="00F568E3">
            <w:r>
              <w:t xml:space="preserve">   &lt;p&gt;This is even more text.&lt;/p&gt;</w:t>
            </w:r>
          </w:p>
          <w:p w:rsidR="00F568E3" w:rsidRDefault="00F568E3" w:rsidP="00F568E3"/>
          <w:p w:rsidR="00F568E3" w:rsidRDefault="00F568E3" w:rsidP="00F568E3">
            <w:r>
              <w:t xml:space="preserve">   &lt;button&gt;Toggle paragraphs&lt;/button&gt;</w:t>
            </w:r>
          </w:p>
          <w:p w:rsidR="00F568E3" w:rsidRDefault="00F568E3" w:rsidP="00F568E3"/>
          <w:p w:rsidR="00F568E3" w:rsidRDefault="00F568E3" w:rsidP="00F568E3">
            <w:r>
              <w:t>&lt;/body&gt;</w:t>
            </w:r>
          </w:p>
          <w:p w:rsidR="00F568E3" w:rsidRDefault="00F568E3" w:rsidP="00F568E3">
            <w:r>
              <w:t>&lt;/html&gt;</w:t>
            </w:r>
          </w:p>
        </w:tc>
      </w:tr>
      <w:tr w:rsidR="005B4DF3" w:rsidTr="00246819">
        <w:tc>
          <w:tcPr>
            <w:tcW w:w="4338" w:type="dxa"/>
          </w:tcPr>
          <w:p w:rsidR="005B4DF3" w:rsidRDefault="005B4DF3">
            <w:bookmarkStart w:id="0" w:name="_GoBack"/>
            <w:bookmarkEnd w:id="0"/>
          </w:p>
        </w:tc>
        <w:tc>
          <w:tcPr>
            <w:tcW w:w="5238" w:type="dxa"/>
          </w:tcPr>
          <w:p w:rsidR="005B4DF3" w:rsidRDefault="005B4DF3" w:rsidP="00F568E3"/>
        </w:tc>
      </w:tr>
    </w:tbl>
    <w:p w:rsidR="003A46D0" w:rsidRDefault="003A46D0"/>
    <w:sectPr w:rsidR="003A46D0" w:rsidSect="00246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819"/>
    <w:rsid w:val="00071CAE"/>
    <w:rsid w:val="000E47F6"/>
    <w:rsid w:val="001F2320"/>
    <w:rsid w:val="00246819"/>
    <w:rsid w:val="003A46D0"/>
    <w:rsid w:val="004323AB"/>
    <w:rsid w:val="004F241F"/>
    <w:rsid w:val="00526C67"/>
    <w:rsid w:val="005B4DF3"/>
    <w:rsid w:val="00762F1B"/>
    <w:rsid w:val="00926DFB"/>
    <w:rsid w:val="00A57ED4"/>
    <w:rsid w:val="00B47031"/>
    <w:rsid w:val="00C8015A"/>
    <w:rsid w:val="00CC185E"/>
    <w:rsid w:val="00D10BCD"/>
    <w:rsid w:val="00E80FB9"/>
    <w:rsid w:val="00F5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6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6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CC51CDC7.dotm</Template>
  <TotalTime>216</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Corrinne Schultze</dc:creator>
  <cp:lastModifiedBy>Corrinne Schultze</cp:lastModifiedBy>
  <cp:revision>8</cp:revision>
  <dcterms:created xsi:type="dcterms:W3CDTF">2012-08-27T14:10:00Z</dcterms:created>
  <dcterms:modified xsi:type="dcterms:W3CDTF">2012-08-27T17:46:00Z</dcterms:modified>
</cp:coreProperties>
</file>